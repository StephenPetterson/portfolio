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5F0FB6D" w14:textId="77777777" w:rsidTr="006C08A0">
        <w:tc>
          <w:tcPr>
            <w:tcW w:w="5013" w:type="dxa"/>
            <w:vAlign w:val="bottom"/>
          </w:tcPr>
          <w:p w14:paraId="026FADD6" w14:textId="77777777" w:rsidR="00C84833" w:rsidRDefault="00485242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122BA4EDE7B4FCB91352D0AA1DCC69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C5464">
                  <w:t>Stephen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4401287DA12F4CA584866E35077A3E0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C5464">
                  <w:t>Petterson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183D383E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16C8964" w14:textId="77777777" w:rsidR="004E2970" w:rsidRPr="009D0878" w:rsidRDefault="00485242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2ABBE499FFE496280BC9C2FB5BB6E2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C4A71">
                        <w:t>Wollongong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BDF7FF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818CCB" wp14:editId="3B032329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F89AB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AA3151B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EDC173879BB34602917CC28D188B333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FA3729E" w14:textId="77777777" w:rsidR="00932D92" w:rsidRPr="009D0878" w:rsidRDefault="006C4A71" w:rsidP="00932D92">
                      <w:pPr>
                        <w:pStyle w:val="ContactInfo"/>
                      </w:pPr>
                      <w:r>
                        <w:t>0408383702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C711E4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268A674" wp14:editId="03C6595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75E39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7526943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5BAAA9E9AEE84A4C825A45BA137A9CB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D6D970F" w14:textId="77777777" w:rsidR="00932D92" w:rsidRPr="009D0878" w:rsidRDefault="006C4A71" w:rsidP="00932D92">
                      <w:pPr>
                        <w:pStyle w:val="ContactInfo"/>
                      </w:pPr>
                      <w:r>
                        <w:t>sycoinc@gmail.com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048E3A8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5EA7CA" wp14:editId="2957D5E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C4DB43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4F5A111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86A0B2E7BDF747BA832D8ECD868BD49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F9D2940" w14:textId="77777777" w:rsidR="00932D92" w:rsidRPr="009D0878" w:rsidRDefault="006C4A71" w:rsidP="00932D92">
                      <w:pPr>
                        <w:pStyle w:val="ContactInfo"/>
                      </w:pPr>
                      <w:r>
                        <w:t>/</w:t>
                      </w:r>
                      <w:proofErr w:type="spellStart"/>
                      <w:r>
                        <w:t>stephenpetterson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B44441B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9B5CE45" wp14:editId="3EB6EE4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C4D7FC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157EFEB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1E30DA2D" w14:textId="2D8809EB" w:rsidR="00932D92" w:rsidRPr="009D0878" w:rsidRDefault="00932D92" w:rsidP="00C13824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32EB162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659BD2C0" w14:textId="77777777" w:rsidR="00D92B95" w:rsidRDefault="00D92B95" w:rsidP="009D3336">
            <w:pPr>
              <w:pStyle w:val="Header"/>
            </w:pPr>
          </w:p>
        </w:tc>
      </w:tr>
    </w:tbl>
    <w:p w14:paraId="28EA38C0" w14:textId="77777777" w:rsidR="00C43D65" w:rsidRDefault="006C4A71">
      <w:r>
        <w:t>Front End Website Developer / Designer looking for Part-time, Contract or Full-Time opportunities while I undertake online Study</w:t>
      </w:r>
    </w:p>
    <w:p w14:paraId="3C8FE169" w14:textId="77777777" w:rsidR="00AD13CB" w:rsidRDefault="00485242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BAD76FD8B6134458A958FA81EEEC735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627FBEC" w14:textId="77777777" w:rsidTr="00564951">
        <w:tc>
          <w:tcPr>
            <w:tcW w:w="4680" w:type="dxa"/>
          </w:tcPr>
          <w:p w14:paraId="76C753CE" w14:textId="77777777" w:rsidR="005B1D68" w:rsidRDefault="006C4A71" w:rsidP="00BC7376">
            <w:pPr>
              <w:pStyle w:val="ListBullet"/>
              <w:numPr>
                <w:ilvl w:val="0"/>
                <w:numId w:val="4"/>
              </w:numPr>
            </w:pPr>
            <w:r>
              <w:t>HTML5, CSS3, Basic JavaScript</w:t>
            </w:r>
          </w:p>
          <w:p w14:paraId="57E6FDCC" w14:textId="77777777" w:rsidR="00752315" w:rsidRDefault="006C4A71" w:rsidP="00BC7376">
            <w:pPr>
              <w:pStyle w:val="ListBullet"/>
              <w:numPr>
                <w:ilvl w:val="0"/>
                <w:numId w:val="4"/>
              </w:numPr>
            </w:pPr>
            <w:r>
              <w:t>Worked with a Range of CMS products</w:t>
            </w:r>
          </w:p>
          <w:p w14:paraId="53A34D9B" w14:textId="77777777" w:rsidR="006C4A71" w:rsidRPr="004937AE" w:rsidRDefault="006C4A71" w:rsidP="00BC7376">
            <w:pPr>
              <w:pStyle w:val="ListBullet"/>
              <w:numPr>
                <w:ilvl w:val="0"/>
                <w:numId w:val="4"/>
              </w:numPr>
            </w:pPr>
            <w:r>
              <w:t>Experienced in Design for the Web (templates, banners and icons)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3AE50CA0" w14:textId="77777777" w:rsidR="005B1D68" w:rsidRDefault="006C4A71" w:rsidP="00BC7376">
            <w:pPr>
              <w:pStyle w:val="ListBullet"/>
            </w:pPr>
            <w:r>
              <w:t xml:space="preserve">SEO &amp; Social Media Optimisation </w:t>
            </w:r>
          </w:p>
          <w:p w14:paraId="00221D63" w14:textId="77777777" w:rsidR="00752315" w:rsidRDefault="006C4A71" w:rsidP="00BC7376">
            <w:pPr>
              <w:pStyle w:val="ListBullet"/>
            </w:pPr>
            <w:r>
              <w:t>Client Training and Support</w:t>
            </w:r>
          </w:p>
          <w:p w14:paraId="37CE087A" w14:textId="77777777" w:rsidR="00752315" w:rsidRPr="004937AE" w:rsidRDefault="006C4A71" w:rsidP="00BC7376">
            <w:pPr>
              <w:pStyle w:val="ListBullet"/>
            </w:pPr>
            <w:r>
              <w:t>Worked in Development Agencies and Private Companies for singular and varied projects.</w:t>
            </w:r>
          </w:p>
        </w:tc>
      </w:tr>
    </w:tbl>
    <w:p w14:paraId="76F87F86" w14:textId="77777777" w:rsidR="005B1D68" w:rsidRDefault="00485242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9656931E776B4CBCA13F51ADD8AF0B5C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36411C02" w14:textId="77777777" w:rsidR="009C5464" w:rsidRPr="00D413F9" w:rsidRDefault="009C5464" w:rsidP="009C5464">
      <w:pPr>
        <w:pStyle w:val="Heading3"/>
      </w:pPr>
      <w:r>
        <w:t>April 2014</w:t>
      </w:r>
      <w:r w:rsidRPr="00D413F9">
        <w:t xml:space="preserve"> –</w:t>
      </w:r>
      <w:r>
        <w:t xml:space="preserve"> Nov 2018 (ONLY WHEN bETWEEN WORK)</w:t>
      </w:r>
    </w:p>
    <w:p w14:paraId="7ADC5AF4" w14:textId="77777777" w:rsidR="009C5464" w:rsidRPr="00513EFC" w:rsidRDefault="009C5464" w:rsidP="009C5464">
      <w:pPr>
        <w:pStyle w:val="Heading2"/>
      </w:pPr>
      <w:r>
        <w:t>Self Employed Freelancer /</w:t>
      </w:r>
      <w:r w:rsidRPr="00513EFC">
        <w:t xml:space="preserve"> </w:t>
      </w:r>
      <w:r>
        <w:rPr>
          <w:rStyle w:val="Emphasis"/>
        </w:rPr>
        <w:t>Varied Roles</w:t>
      </w:r>
    </w:p>
    <w:p w14:paraId="729A47DC" w14:textId="77777777" w:rsidR="009C5464" w:rsidRPr="006C4A71" w:rsidRDefault="009C5464" w:rsidP="009C5464">
      <w:pPr>
        <w:pStyle w:val="NormalWeb"/>
        <w:numPr>
          <w:ilvl w:val="0"/>
          <w:numId w:val="14"/>
        </w:numPr>
        <w:spacing w:before="40" w:after="0"/>
        <w:textAlignment w:val="baseline"/>
        <w:rPr>
          <w:rFonts w:ascii="Noto Sans Symbols" w:eastAsia="Times New Roman" w:hAnsi="Noto Sans Symbols"/>
          <w:color w:val="595959"/>
          <w:sz w:val="20"/>
          <w:szCs w:val="20"/>
        </w:rPr>
      </w:pPr>
      <w:r w:rsidRPr="006C4A71">
        <w:rPr>
          <w:rFonts w:ascii="Trebuchet MS" w:eastAsia="Times New Roman" w:hAnsi="Trebuchet MS"/>
          <w:color w:val="595959"/>
          <w:sz w:val="20"/>
          <w:szCs w:val="20"/>
        </w:rPr>
        <w:t>Website Content Updates</w:t>
      </w:r>
    </w:p>
    <w:p w14:paraId="23C3C1A1" w14:textId="77777777" w:rsidR="009C5464" w:rsidRPr="006C4A71" w:rsidRDefault="009C5464" w:rsidP="009C5464">
      <w:pPr>
        <w:numPr>
          <w:ilvl w:val="0"/>
          <w:numId w:val="14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Landing Pages</w:t>
      </w:r>
    </w:p>
    <w:p w14:paraId="27E7F6F6" w14:textId="77777777" w:rsidR="009C5464" w:rsidRPr="006C4A71" w:rsidRDefault="009C5464" w:rsidP="009C5464">
      <w:pPr>
        <w:numPr>
          <w:ilvl w:val="0"/>
          <w:numId w:val="14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Social Media Updates / Setup</w:t>
      </w:r>
    </w:p>
    <w:p w14:paraId="08F9FB0F" w14:textId="77777777" w:rsidR="009C5464" w:rsidRPr="006C4A71" w:rsidRDefault="009C5464" w:rsidP="009C5464">
      <w:pPr>
        <w:numPr>
          <w:ilvl w:val="0"/>
          <w:numId w:val="14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Web Presence for small companies</w:t>
      </w:r>
    </w:p>
    <w:p w14:paraId="7921310F" w14:textId="77777777" w:rsidR="009C5464" w:rsidRPr="006C4A71" w:rsidRDefault="009C5464" w:rsidP="009C5464">
      <w:pPr>
        <w:numPr>
          <w:ilvl w:val="0"/>
          <w:numId w:val="14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General Website Development / Design</w:t>
      </w:r>
    </w:p>
    <w:p w14:paraId="0963F8A6" w14:textId="77777777" w:rsidR="009C5464" w:rsidRDefault="009C5464" w:rsidP="00D413F9">
      <w:pPr>
        <w:pStyle w:val="Heading3"/>
      </w:pPr>
    </w:p>
    <w:p w14:paraId="5B46B6DE" w14:textId="77777777" w:rsidR="0023705D" w:rsidRPr="00D413F9" w:rsidRDefault="006C4A71" w:rsidP="00D413F9">
      <w:pPr>
        <w:pStyle w:val="Heading3"/>
      </w:pPr>
      <w:r>
        <w:t>Nov 2016</w:t>
      </w:r>
      <w:r w:rsidR="00D413F9" w:rsidRPr="00D413F9">
        <w:t xml:space="preserve"> –</w:t>
      </w:r>
      <w:r w:rsidR="00D413F9">
        <w:t xml:space="preserve"> </w:t>
      </w:r>
      <w:r>
        <w:t>Sep 2017</w:t>
      </w:r>
      <w:r w:rsidR="009C5464">
        <w:t xml:space="preserve"> (FULL TIME ROLE)</w:t>
      </w:r>
    </w:p>
    <w:p w14:paraId="42E25630" w14:textId="77777777" w:rsidR="0023705D" w:rsidRPr="00513EFC" w:rsidRDefault="006C4A71" w:rsidP="00513EFC">
      <w:pPr>
        <w:pStyle w:val="Heading2"/>
      </w:pPr>
      <w:r>
        <w:t>Front End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Pretty Digital (Pretty) – Surry Hills</w:t>
      </w:r>
    </w:p>
    <w:p w14:paraId="00114CBA" w14:textId="77777777" w:rsidR="006C4A71" w:rsidRPr="006C4A71" w:rsidRDefault="006C4A71" w:rsidP="006C4A71">
      <w:pPr>
        <w:pStyle w:val="NormalWeb"/>
        <w:numPr>
          <w:ilvl w:val="0"/>
          <w:numId w:val="13"/>
        </w:numPr>
        <w:spacing w:before="40" w:after="0"/>
        <w:textAlignment w:val="baseline"/>
        <w:rPr>
          <w:rFonts w:ascii="Noto Sans Symbols" w:eastAsia="Times New Roman" w:hAnsi="Noto Sans Symbols"/>
          <w:color w:val="595959"/>
          <w:sz w:val="20"/>
          <w:szCs w:val="20"/>
        </w:rPr>
      </w:pPr>
      <w:r w:rsidRPr="006C4A71">
        <w:rPr>
          <w:rFonts w:ascii="Trebuchet MS" w:eastAsia="Times New Roman" w:hAnsi="Trebuchet MS"/>
          <w:color w:val="595959"/>
          <w:sz w:val="20"/>
          <w:szCs w:val="20"/>
        </w:rPr>
        <w:t>Website Content Updates on client sites</w:t>
      </w:r>
    </w:p>
    <w:p w14:paraId="32B93484" w14:textId="77777777" w:rsidR="006C4A71" w:rsidRPr="006C4A71" w:rsidRDefault="006C4A71" w:rsidP="006C4A71">
      <w:pPr>
        <w:numPr>
          <w:ilvl w:val="0"/>
          <w:numId w:val="1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Use of Business Catalyst to create, update and maintain websites</w:t>
      </w:r>
    </w:p>
    <w:p w14:paraId="06208798" w14:textId="77777777" w:rsidR="006C4A71" w:rsidRPr="006C4A71" w:rsidRDefault="006C4A71" w:rsidP="006C4A71">
      <w:pPr>
        <w:numPr>
          <w:ilvl w:val="0"/>
          <w:numId w:val="1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Social Media Integration using industry standards </w:t>
      </w:r>
    </w:p>
    <w:p w14:paraId="28FE98F4" w14:textId="77777777" w:rsidR="006C4A71" w:rsidRPr="006C4A71" w:rsidRDefault="006C4A71" w:rsidP="006C4A71">
      <w:pPr>
        <w:numPr>
          <w:ilvl w:val="0"/>
          <w:numId w:val="1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User Training and Support</w:t>
      </w:r>
    </w:p>
    <w:p w14:paraId="4A3E8E19" w14:textId="77777777" w:rsidR="006C4A71" w:rsidRPr="006C4A71" w:rsidRDefault="006C4A71" w:rsidP="006C4A71">
      <w:pPr>
        <w:numPr>
          <w:ilvl w:val="0"/>
          <w:numId w:val="1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General Website Development / Design</w:t>
      </w:r>
    </w:p>
    <w:p w14:paraId="5CDE3D88" w14:textId="77777777" w:rsidR="006C4A71" w:rsidRPr="006C4A71" w:rsidRDefault="006C4A71" w:rsidP="006C4A71">
      <w:pPr>
        <w:numPr>
          <w:ilvl w:val="0"/>
          <w:numId w:val="1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eCommerce Site updates and creation</w:t>
      </w:r>
    </w:p>
    <w:p w14:paraId="54EB6C30" w14:textId="77777777" w:rsidR="00D413F9" w:rsidRDefault="006C4A71" w:rsidP="00D413F9">
      <w:pPr>
        <w:numPr>
          <w:ilvl w:val="0"/>
          <w:numId w:val="1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6C4A71">
        <w:rPr>
          <w:rFonts w:ascii="Trebuchet MS" w:eastAsia="Times New Roman" w:hAnsi="Trebuchet MS" w:cs="Times New Roman"/>
          <w:color w:val="595959"/>
          <w:sz w:val="20"/>
          <w:szCs w:val="20"/>
        </w:rPr>
        <w:t>EDM creation, management and updates.</w:t>
      </w:r>
    </w:p>
    <w:p w14:paraId="66A248D9" w14:textId="77777777" w:rsidR="006C4A71" w:rsidRPr="006C4A71" w:rsidRDefault="006C4A71" w:rsidP="006C4A71">
      <w:p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</w:p>
    <w:p w14:paraId="7AD19DBF" w14:textId="77777777" w:rsidR="006C4A71" w:rsidRPr="00D413F9" w:rsidRDefault="006C4A71" w:rsidP="006C4A71">
      <w:pPr>
        <w:pStyle w:val="Heading3"/>
      </w:pPr>
      <w:r>
        <w:t>April 201</w:t>
      </w:r>
      <w:r w:rsidR="009C5464">
        <w:t>5</w:t>
      </w:r>
      <w:r w:rsidRPr="00D413F9">
        <w:t xml:space="preserve"> –</w:t>
      </w:r>
      <w:r>
        <w:t xml:space="preserve"> </w:t>
      </w:r>
      <w:r w:rsidR="009C5464">
        <w:t>JUNE</w:t>
      </w:r>
      <w:r>
        <w:t xml:space="preserve"> 2016</w:t>
      </w:r>
      <w:r w:rsidR="009C5464">
        <w:t xml:space="preserve"> (FULL TIME ROLE)</w:t>
      </w:r>
    </w:p>
    <w:p w14:paraId="569D9E53" w14:textId="77777777" w:rsidR="006C4A71" w:rsidRPr="00513EFC" w:rsidRDefault="006C4A71" w:rsidP="006C4A71">
      <w:pPr>
        <w:pStyle w:val="Heading2"/>
      </w:pPr>
      <w:r>
        <w:t>IMA B2B /</w:t>
      </w:r>
      <w:r w:rsidRPr="00513EFC">
        <w:t xml:space="preserve"> </w:t>
      </w:r>
      <w:r>
        <w:rPr>
          <w:rStyle w:val="Emphasis"/>
        </w:rPr>
        <w:t>Front End Developer</w:t>
      </w:r>
    </w:p>
    <w:p w14:paraId="77CFAC64" w14:textId="77777777" w:rsidR="009C5464" w:rsidRPr="009C5464" w:rsidRDefault="009C5464" w:rsidP="009C5464">
      <w:pPr>
        <w:numPr>
          <w:ilvl w:val="0"/>
          <w:numId w:val="15"/>
        </w:numPr>
        <w:spacing w:before="40"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Website Content Updates</w:t>
      </w:r>
    </w:p>
    <w:p w14:paraId="75157B26" w14:textId="77777777" w:rsidR="009C5464" w:rsidRPr="009C5464" w:rsidRDefault="009C5464" w:rsidP="009C5464">
      <w:pPr>
        <w:numPr>
          <w:ilvl w:val="0"/>
          <w:numId w:val="15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Working with the Pegboard CMS</w:t>
      </w:r>
    </w:p>
    <w:p w14:paraId="542266B3" w14:textId="77777777" w:rsidR="009C5464" w:rsidRPr="009C5464" w:rsidRDefault="009C5464" w:rsidP="009C5464">
      <w:pPr>
        <w:numPr>
          <w:ilvl w:val="0"/>
          <w:numId w:val="15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Website creation using above CMS</w:t>
      </w:r>
    </w:p>
    <w:p w14:paraId="46CAD1A5" w14:textId="77777777" w:rsidR="009C5464" w:rsidRPr="009C5464" w:rsidRDefault="009C5464" w:rsidP="009C5464">
      <w:pPr>
        <w:numPr>
          <w:ilvl w:val="0"/>
          <w:numId w:val="15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Client Support and Training</w:t>
      </w:r>
    </w:p>
    <w:p w14:paraId="6DD98101" w14:textId="77777777" w:rsidR="009C5464" w:rsidRPr="009C5464" w:rsidRDefault="009C5464" w:rsidP="009C5464">
      <w:pPr>
        <w:numPr>
          <w:ilvl w:val="0"/>
          <w:numId w:val="15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Troubleshooting website issues and basic hosting issues.</w:t>
      </w:r>
    </w:p>
    <w:p w14:paraId="4C36E9F1" w14:textId="77777777" w:rsidR="00D413F9" w:rsidRDefault="00D413F9" w:rsidP="00D413F9"/>
    <w:p w14:paraId="71B98FA6" w14:textId="77777777" w:rsidR="009C5464" w:rsidRPr="00D413F9" w:rsidRDefault="009C5464" w:rsidP="009C5464">
      <w:pPr>
        <w:pStyle w:val="Heading3"/>
      </w:pPr>
      <w:r>
        <w:lastRenderedPageBreak/>
        <w:t>NOV 2014</w:t>
      </w:r>
      <w:r w:rsidRPr="00D413F9">
        <w:t xml:space="preserve"> –</w:t>
      </w:r>
      <w:r>
        <w:t xml:space="preserve"> MAY 2017 (CONTRACT)</w:t>
      </w:r>
    </w:p>
    <w:p w14:paraId="76C8CFFB" w14:textId="77777777" w:rsidR="009C5464" w:rsidRPr="00513EFC" w:rsidRDefault="009C5464" w:rsidP="009C5464">
      <w:pPr>
        <w:pStyle w:val="Heading2"/>
      </w:pPr>
      <w:r>
        <w:t>ELCOM TECHNOLOGY /</w:t>
      </w:r>
      <w:r w:rsidRPr="00513EFC">
        <w:t xml:space="preserve"> </w:t>
      </w:r>
      <w:r>
        <w:rPr>
          <w:rStyle w:val="Emphasis"/>
        </w:rPr>
        <w:t>Front End Developer</w:t>
      </w:r>
    </w:p>
    <w:p w14:paraId="10DFD9FB" w14:textId="77777777" w:rsidR="009C5464" w:rsidRPr="009C5464" w:rsidRDefault="009C5464" w:rsidP="009C5464">
      <w:pPr>
        <w:numPr>
          <w:ilvl w:val="0"/>
          <w:numId w:val="17"/>
        </w:numPr>
        <w:spacing w:before="40"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Website Content Updates around the </w:t>
      </w:r>
      <w:proofErr w:type="spell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Elcom</w:t>
      </w:r>
      <w:proofErr w:type="spell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CMS</w:t>
      </w:r>
    </w:p>
    <w:p w14:paraId="76BA2728" w14:textId="77777777" w:rsidR="009C5464" w:rsidRPr="009C5464" w:rsidRDefault="009C5464" w:rsidP="009C5464">
      <w:pPr>
        <w:numPr>
          <w:ilvl w:val="0"/>
          <w:numId w:val="17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Multiple tasks over multiple projects.</w:t>
      </w:r>
    </w:p>
    <w:p w14:paraId="5E7D137A" w14:textId="77777777" w:rsidR="009C5464" w:rsidRPr="009C5464" w:rsidRDefault="009C5464" w:rsidP="009C5464">
      <w:pPr>
        <w:numPr>
          <w:ilvl w:val="0"/>
          <w:numId w:val="17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Slicing PSD and creating templates for the </w:t>
      </w:r>
      <w:proofErr w:type="spell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Elcom</w:t>
      </w:r>
      <w:proofErr w:type="spell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CMS</w:t>
      </w:r>
    </w:p>
    <w:p w14:paraId="7F612986" w14:textId="77777777" w:rsidR="009C5464" w:rsidRPr="009C5464" w:rsidRDefault="009C5464" w:rsidP="009C5464">
      <w:pPr>
        <w:numPr>
          <w:ilvl w:val="0"/>
          <w:numId w:val="17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WCAG Standards implemented into websites &amp; content.</w:t>
      </w:r>
    </w:p>
    <w:p w14:paraId="4D8303B2" w14:textId="77777777" w:rsidR="009C5464" w:rsidRPr="009C5464" w:rsidRDefault="009C5464" w:rsidP="009C5464">
      <w:pPr>
        <w:numPr>
          <w:ilvl w:val="0"/>
          <w:numId w:val="17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General Website Development / Design</w:t>
      </w:r>
    </w:p>
    <w:p w14:paraId="3631B3FC" w14:textId="77777777" w:rsidR="009C5464" w:rsidRPr="009C5464" w:rsidRDefault="009C5464" w:rsidP="009C5464">
      <w:p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</w:p>
    <w:p w14:paraId="2BD288BD" w14:textId="77777777" w:rsidR="009C5464" w:rsidRPr="00D413F9" w:rsidRDefault="009C5464" w:rsidP="009C5464">
      <w:pPr>
        <w:pStyle w:val="Heading3"/>
      </w:pPr>
      <w:r>
        <w:t>FEB 2014</w:t>
      </w:r>
      <w:r w:rsidRPr="00D413F9">
        <w:t xml:space="preserve"> –</w:t>
      </w:r>
      <w:r>
        <w:t xml:space="preserve"> MAY 2014 (CONTRACT)</w:t>
      </w:r>
    </w:p>
    <w:p w14:paraId="46D48B5C" w14:textId="77777777" w:rsidR="009C5464" w:rsidRPr="00513EFC" w:rsidRDefault="009C5464" w:rsidP="009C5464">
      <w:pPr>
        <w:pStyle w:val="Heading2"/>
      </w:pPr>
      <w:r>
        <w:t>CANCER INSTITUTE /</w:t>
      </w:r>
      <w:r w:rsidRPr="00513EFC">
        <w:t xml:space="preserve"> </w:t>
      </w:r>
      <w:r>
        <w:rPr>
          <w:rStyle w:val="Emphasis"/>
        </w:rPr>
        <w:t>Front End Developer</w:t>
      </w:r>
    </w:p>
    <w:p w14:paraId="62F313F3" w14:textId="77777777" w:rsidR="009C5464" w:rsidRPr="009C5464" w:rsidRDefault="009C5464" w:rsidP="009C5464">
      <w:pPr>
        <w:numPr>
          <w:ilvl w:val="0"/>
          <w:numId w:val="19"/>
        </w:numPr>
        <w:spacing w:before="40"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Mobile and Responsive design used within a custom CMS</w:t>
      </w:r>
    </w:p>
    <w:p w14:paraId="22512EB7" w14:textId="77777777" w:rsidR="009C5464" w:rsidRPr="009C5464" w:rsidRDefault="009C5464" w:rsidP="009C5464">
      <w:pPr>
        <w:numPr>
          <w:ilvl w:val="0"/>
          <w:numId w:val="19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HTML5 / CSS3 to bring content in line with WAC standards</w:t>
      </w:r>
    </w:p>
    <w:p w14:paraId="1F79E95D" w14:textId="77777777" w:rsidR="009C5464" w:rsidRPr="009C5464" w:rsidRDefault="009C5464" w:rsidP="009C5464">
      <w:pPr>
        <w:numPr>
          <w:ilvl w:val="0"/>
          <w:numId w:val="19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Content Updating and formatting</w:t>
      </w:r>
    </w:p>
    <w:p w14:paraId="22FA682F" w14:textId="77777777" w:rsidR="009C5464" w:rsidRPr="009C5464" w:rsidRDefault="009C5464" w:rsidP="009C5464">
      <w:pPr>
        <w:numPr>
          <w:ilvl w:val="0"/>
          <w:numId w:val="19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WCAG Standards implemented into the site</w:t>
      </w:r>
    </w:p>
    <w:p w14:paraId="7B7B8CEA" w14:textId="77777777" w:rsidR="009C5464" w:rsidRPr="009C5464" w:rsidRDefault="009C5464" w:rsidP="009C5464">
      <w:pPr>
        <w:numPr>
          <w:ilvl w:val="0"/>
          <w:numId w:val="19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Graphic design to present content heavy pages in </w:t>
      </w:r>
      <w:proofErr w:type="gram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a</w:t>
      </w:r>
      <w:proofErr w:type="gram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easy to navigate visual way</w:t>
      </w:r>
    </w:p>
    <w:p w14:paraId="4DD9F5E7" w14:textId="77777777" w:rsidR="009C5464" w:rsidRPr="009C5464" w:rsidRDefault="009C5464" w:rsidP="009C5464">
      <w:p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</w:p>
    <w:p w14:paraId="3DBB735D" w14:textId="77777777" w:rsidR="009C5464" w:rsidRPr="00D413F9" w:rsidRDefault="009C5464" w:rsidP="009C5464">
      <w:pPr>
        <w:pStyle w:val="Heading3"/>
      </w:pPr>
      <w:r>
        <w:t>aUG 2013</w:t>
      </w:r>
      <w:r w:rsidRPr="00D413F9">
        <w:t xml:space="preserve"> –</w:t>
      </w:r>
      <w:r>
        <w:t xml:space="preserve"> dEC 2013 (CONTRACT)</w:t>
      </w:r>
    </w:p>
    <w:p w14:paraId="5B458575" w14:textId="77777777" w:rsidR="009C5464" w:rsidRPr="00513EFC" w:rsidRDefault="009C5464" w:rsidP="009C5464">
      <w:pPr>
        <w:pStyle w:val="Heading2"/>
      </w:pPr>
      <w:r>
        <w:t>GO4RIT PTY LTD /</w:t>
      </w:r>
      <w:r w:rsidRPr="00513EFC">
        <w:t xml:space="preserve"> </w:t>
      </w:r>
      <w:r>
        <w:rPr>
          <w:rStyle w:val="Emphasis"/>
        </w:rPr>
        <w:t>Front End Developer</w:t>
      </w:r>
    </w:p>
    <w:p w14:paraId="151DCF12" w14:textId="77777777" w:rsidR="009C5464" w:rsidRPr="009C5464" w:rsidRDefault="009C5464" w:rsidP="009C5464">
      <w:pPr>
        <w:numPr>
          <w:ilvl w:val="0"/>
          <w:numId w:val="20"/>
        </w:numPr>
        <w:spacing w:before="40"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Setup of Magento Stores and their relative Templates</w:t>
      </w:r>
    </w:p>
    <w:p w14:paraId="339D98CB" w14:textId="77777777" w:rsidR="009C5464" w:rsidRPr="009C5464" w:rsidRDefault="009C5464" w:rsidP="009C5464">
      <w:pPr>
        <w:numPr>
          <w:ilvl w:val="0"/>
          <w:numId w:val="20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HTML5 / CSS3 Coding to create responsive designs to work on all platforms including mobile devices</w:t>
      </w:r>
    </w:p>
    <w:p w14:paraId="3FFB6083" w14:textId="77777777" w:rsidR="009C5464" w:rsidRPr="009C5464" w:rsidRDefault="009C5464" w:rsidP="009C5464">
      <w:pPr>
        <w:numPr>
          <w:ilvl w:val="0"/>
          <w:numId w:val="20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Working with a Graphic Designer to create and present product visuals that would appeal to the target audience</w:t>
      </w:r>
    </w:p>
    <w:p w14:paraId="29B26758" w14:textId="77777777" w:rsidR="009C5464" w:rsidRPr="009C5464" w:rsidRDefault="009C5464" w:rsidP="009C5464">
      <w:pPr>
        <w:numPr>
          <w:ilvl w:val="0"/>
          <w:numId w:val="20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SEO, Social Media and Site Tracking implemented into all sites made</w:t>
      </w:r>
    </w:p>
    <w:p w14:paraId="3C336812" w14:textId="77777777" w:rsidR="009C5464" w:rsidRPr="009C5464" w:rsidRDefault="009C5464" w:rsidP="009C5464">
      <w:pPr>
        <w:numPr>
          <w:ilvl w:val="0"/>
          <w:numId w:val="20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Use of Adobe Master Collection CS 5.5</w:t>
      </w:r>
    </w:p>
    <w:p w14:paraId="1B2C50DC" w14:textId="77777777" w:rsidR="009C5464" w:rsidRPr="009C5464" w:rsidRDefault="009C5464" w:rsidP="009C5464">
      <w:pPr>
        <w:numPr>
          <w:ilvl w:val="0"/>
          <w:numId w:val="20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WCAG Standards implemented into the sit</w:t>
      </w:r>
    </w:p>
    <w:p w14:paraId="0E26C4FE" w14:textId="77777777" w:rsidR="009C5464" w:rsidRPr="009C5464" w:rsidRDefault="009C5464" w:rsidP="009C5464">
      <w:p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</w:p>
    <w:p w14:paraId="005FF92D" w14:textId="77777777" w:rsidR="009C5464" w:rsidRPr="00D413F9" w:rsidRDefault="009C5464" w:rsidP="009C5464">
      <w:pPr>
        <w:pStyle w:val="Heading3"/>
      </w:pPr>
      <w:r>
        <w:t>DEC 2012</w:t>
      </w:r>
      <w:r w:rsidRPr="00D413F9">
        <w:t xml:space="preserve"> –</w:t>
      </w:r>
      <w:r>
        <w:t xml:space="preserve"> JUNE 2013 (CONTRACT)</w:t>
      </w:r>
    </w:p>
    <w:p w14:paraId="7CE6EFF6" w14:textId="427683FB" w:rsidR="009C5464" w:rsidRPr="00513EFC" w:rsidRDefault="009C5464" w:rsidP="009C5464">
      <w:pPr>
        <w:pStyle w:val="Heading2"/>
      </w:pPr>
      <w:r>
        <w:t>ABB</w:t>
      </w:r>
      <w:r w:rsidR="00C13824">
        <w:t>O</w:t>
      </w:r>
      <w:r>
        <w:t>T PHARMACEUTICALS /</w:t>
      </w:r>
      <w:r w:rsidRPr="00513EFC">
        <w:t xml:space="preserve"> </w:t>
      </w:r>
      <w:r>
        <w:rPr>
          <w:rStyle w:val="Emphasis"/>
        </w:rPr>
        <w:t>Front End Developer</w:t>
      </w:r>
    </w:p>
    <w:p w14:paraId="4290AE8C" w14:textId="77777777" w:rsidR="009C5464" w:rsidRPr="009C5464" w:rsidRDefault="009C5464" w:rsidP="009C5464">
      <w:pPr>
        <w:numPr>
          <w:ilvl w:val="0"/>
          <w:numId w:val="21"/>
        </w:numPr>
        <w:spacing w:before="40"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Design and creation of a Wordpress Innovations Website with a custom Ideas submission forum for use by the users of the site.</w:t>
      </w:r>
    </w:p>
    <w:p w14:paraId="43851497" w14:textId="77777777" w:rsidR="009C5464" w:rsidRPr="009C5464" w:rsidRDefault="009C5464" w:rsidP="009C5464">
      <w:pPr>
        <w:numPr>
          <w:ilvl w:val="0"/>
          <w:numId w:val="21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Mobile Responsive design</w:t>
      </w:r>
    </w:p>
    <w:p w14:paraId="6373B5A0" w14:textId="77777777" w:rsidR="009C5464" w:rsidRPr="009C5464" w:rsidRDefault="009C5464" w:rsidP="009C5464">
      <w:pPr>
        <w:numPr>
          <w:ilvl w:val="0"/>
          <w:numId w:val="21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HTML5/CSS3 for cross platform usability</w:t>
      </w:r>
    </w:p>
    <w:p w14:paraId="690BB3FB" w14:textId="77777777" w:rsidR="009C5464" w:rsidRPr="009C5464" w:rsidRDefault="009C5464" w:rsidP="009C5464">
      <w:pPr>
        <w:numPr>
          <w:ilvl w:val="0"/>
          <w:numId w:val="21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Graphic Design work to create stand out imagery</w:t>
      </w:r>
    </w:p>
    <w:p w14:paraId="0104A3DE" w14:textId="77777777" w:rsidR="009C5464" w:rsidRPr="009C5464" w:rsidRDefault="009C5464" w:rsidP="009C5464">
      <w:pPr>
        <w:numPr>
          <w:ilvl w:val="0"/>
          <w:numId w:val="21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Project management to keep the site on track</w:t>
      </w:r>
    </w:p>
    <w:p w14:paraId="2A0F1C8B" w14:textId="77777777" w:rsidR="009C5464" w:rsidRPr="009C5464" w:rsidRDefault="009C5464" w:rsidP="009C5464">
      <w:pPr>
        <w:numPr>
          <w:ilvl w:val="0"/>
          <w:numId w:val="21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Training for the users of the website so they could update as needed</w:t>
      </w:r>
    </w:p>
    <w:p w14:paraId="20C6D060" w14:textId="77777777" w:rsidR="009C5464" w:rsidRPr="009C5464" w:rsidRDefault="009C5464" w:rsidP="009C5464">
      <w:pPr>
        <w:numPr>
          <w:ilvl w:val="0"/>
          <w:numId w:val="21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Adobe Master collection CS 5.5</w:t>
      </w:r>
    </w:p>
    <w:p w14:paraId="0634A39F" w14:textId="77777777" w:rsidR="009C5464" w:rsidRPr="009C5464" w:rsidRDefault="009C5464" w:rsidP="009C5464">
      <w:pPr>
        <w:numPr>
          <w:ilvl w:val="0"/>
          <w:numId w:val="21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Wordpress</w:t>
      </w:r>
    </w:p>
    <w:p w14:paraId="2C75B117" w14:textId="77777777" w:rsidR="009C5464" w:rsidRPr="009C5464" w:rsidRDefault="009C5464" w:rsidP="009C5464">
      <w:pPr>
        <w:numPr>
          <w:ilvl w:val="0"/>
          <w:numId w:val="21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Custom PHP Framework for Q&amp;A Forums</w:t>
      </w:r>
    </w:p>
    <w:p w14:paraId="3A178288" w14:textId="77777777" w:rsidR="009C5464" w:rsidRPr="009C5464" w:rsidRDefault="009C5464" w:rsidP="009C5464">
      <w:p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</w:p>
    <w:p w14:paraId="32F75BF5" w14:textId="77777777" w:rsidR="009C5464" w:rsidRPr="00D413F9" w:rsidRDefault="009C5464" w:rsidP="009C5464">
      <w:pPr>
        <w:pStyle w:val="Heading3"/>
      </w:pPr>
      <w:r>
        <w:t>April 2012</w:t>
      </w:r>
      <w:r w:rsidRPr="00D413F9">
        <w:t xml:space="preserve"> –</w:t>
      </w:r>
      <w:r>
        <w:t xml:space="preserve"> NOV 2012 (CONTRACT)</w:t>
      </w:r>
    </w:p>
    <w:p w14:paraId="568F9F2B" w14:textId="77777777" w:rsidR="009C5464" w:rsidRPr="00513EFC" w:rsidRDefault="009C5464" w:rsidP="009C5464">
      <w:pPr>
        <w:pStyle w:val="Heading2"/>
      </w:pPr>
      <w:r>
        <w:t>LEXUS NEXUS /</w:t>
      </w:r>
      <w:r w:rsidRPr="00513EFC">
        <w:t xml:space="preserve"> </w:t>
      </w:r>
      <w:r>
        <w:rPr>
          <w:rStyle w:val="Emphasis"/>
        </w:rPr>
        <w:t>Front End Developer</w:t>
      </w:r>
    </w:p>
    <w:p w14:paraId="5EDA144E" w14:textId="77777777" w:rsidR="009C5464" w:rsidRPr="009C5464" w:rsidRDefault="009C5464" w:rsidP="009C5464">
      <w:pPr>
        <w:numPr>
          <w:ilvl w:val="0"/>
          <w:numId w:val="22"/>
        </w:numPr>
        <w:spacing w:before="40"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HTML/CSS within a custom CMS to create and update content on </w:t>
      </w:r>
      <w:proofErr w:type="gram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clien</w:t>
      </w:r>
      <w:bookmarkStart w:id="0" w:name="_GoBack"/>
      <w:bookmarkEnd w:id="0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ts</w:t>
      </w:r>
      <w:proofErr w:type="gram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pages</w:t>
      </w:r>
    </w:p>
    <w:p w14:paraId="6F49CC73" w14:textId="77777777" w:rsidR="009C5464" w:rsidRPr="009C5464" w:rsidRDefault="009C5464" w:rsidP="009C5464">
      <w:pPr>
        <w:numPr>
          <w:ilvl w:val="0"/>
          <w:numId w:val="22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Graphic Design to create images for use within the site</w:t>
      </w:r>
    </w:p>
    <w:p w14:paraId="7D3548FE" w14:textId="77777777" w:rsidR="009C5464" w:rsidRPr="009C5464" w:rsidRDefault="009C5464" w:rsidP="009C5464">
      <w:pPr>
        <w:numPr>
          <w:ilvl w:val="0"/>
          <w:numId w:val="22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jQuery Frameworks added to add interactivity and movement to the site to draw </w:t>
      </w:r>
      <w:proofErr w:type="gram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users</w:t>
      </w:r>
      <w:proofErr w:type="gram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eyes to key locations / information</w:t>
      </w:r>
    </w:p>
    <w:p w14:paraId="003E23CD" w14:textId="77777777" w:rsidR="009C5464" w:rsidRPr="009C5464" w:rsidRDefault="009C5464" w:rsidP="009C5464">
      <w:pPr>
        <w:numPr>
          <w:ilvl w:val="0"/>
          <w:numId w:val="22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proofErr w:type="spell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eStore</w:t>
      </w:r>
      <w:proofErr w:type="spell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management and updates</w:t>
      </w:r>
    </w:p>
    <w:p w14:paraId="6AF015C2" w14:textId="77777777" w:rsidR="009C5464" w:rsidRPr="009C5464" w:rsidRDefault="009C5464" w:rsidP="009C5464">
      <w:pPr>
        <w:numPr>
          <w:ilvl w:val="0"/>
          <w:numId w:val="22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Content Management and Updates tasked from a team of 6 content writers</w:t>
      </w:r>
    </w:p>
    <w:p w14:paraId="177FACB7" w14:textId="77777777" w:rsidR="009C5464" w:rsidRPr="009C5464" w:rsidRDefault="009C5464" w:rsidP="009C5464">
      <w:pPr>
        <w:numPr>
          <w:ilvl w:val="0"/>
          <w:numId w:val="22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Management of a Junior Front End Developer for similar work</w:t>
      </w:r>
    </w:p>
    <w:p w14:paraId="1811A64D" w14:textId="77777777" w:rsidR="009C5464" w:rsidRPr="009C5464" w:rsidRDefault="009C5464" w:rsidP="009C5464">
      <w:pPr>
        <w:numPr>
          <w:ilvl w:val="0"/>
          <w:numId w:val="22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Use of Dreamweaver CS 5.5 and Photoshop CS 5.5</w:t>
      </w:r>
    </w:p>
    <w:p w14:paraId="782585D3" w14:textId="77777777" w:rsidR="009C5464" w:rsidRPr="009C5464" w:rsidRDefault="009C5464" w:rsidP="009C5464">
      <w:pPr>
        <w:numPr>
          <w:ilvl w:val="0"/>
          <w:numId w:val="22"/>
        </w:numPr>
        <w:spacing w:after="16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WCAG Standards implemented into the site</w:t>
      </w:r>
    </w:p>
    <w:p w14:paraId="528BF626" w14:textId="77777777" w:rsidR="009C5464" w:rsidRPr="009C5464" w:rsidRDefault="009C5464" w:rsidP="009C5464">
      <w:p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</w:p>
    <w:p w14:paraId="5E6EEB71" w14:textId="77777777" w:rsidR="009C5464" w:rsidRPr="00D413F9" w:rsidRDefault="009C5464" w:rsidP="009C5464">
      <w:pPr>
        <w:pStyle w:val="Heading3"/>
      </w:pPr>
      <w:r>
        <w:lastRenderedPageBreak/>
        <w:t>FEB 2010</w:t>
      </w:r>
      <w:r w:rsidRPr="00D413F9">
        <w:t xml:space="preserve"> –</w:t>
      </w:r>
      <w:r>
        <w:t xml:space="preserve"> FEB 2012 (FULLTIME)</w:t>
      </w:r>
    </w:p>
    <w:p w14:paraId="604B2D82" w14:textId="77777777" w:rsidR="009C5464" w:rsidRPr="00513EFC" w:rsidRDefault="009C5464" w:rsidP="009C5464">
      <w:pPr>
        <w:pStyle w:val="Heading2"/>
      </w:pPr>
      <w:r>
        <w:t>CUSTOMER COMMUNITY /</w:t>
      </w:r>
      <w:r w:rsidRPr="00513EFC">
        <w:t xml:space="preserve"> </w:t>
      </w:r>
      <w:r>
        <w:rPr>
          <w:rStyle w:val="Emphasis"/>
        </w:rPr>
        <w:t>Front End Developer</w:t>
      </w:r>
    </w:p>
    <w:p w14:paraId="3F1DBDCD" w14:textId="77777777" w:rsidR="009C5464" w:rsidRPr="009C5464" w:rsidRDefault="009C5464" w:rsidP="009C5464">
      <w:pPr>
        <w:numPr>
          <w:ilvl w:val="0"/>
          <w:numId w:val="23"/>
        </w:numPr>
        <w:spacing w:before="40"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HTML / CSS used to create templates in a custom .Net based CMS</w:t>
      </w:r>
    </w:p>
    <w:p w14:paraId="730738B0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Graphic design to create templates, banners, newsletters and advertising material for </w:t>
      </w:r>
      <w:proofErr w:type="gram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clients</w:t>
      </w:r>
      <w:proofErr w:type="gram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sites and events</w:t>
      </w:r>
    </w:p>
    <w:p w14:paraId="7716A242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Content updates and creation for New and Old client websites</w:t>
      </w:r>
    </w:p>
    <w:p w14:paraId="3A5BB497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Support and Training for clients on how to use our custom CMS </w:t>
      </w:r>
    </w:p>
    <w:p w14:paraId="6B2BCD02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Bug fixing and Problem solving of styling issues with </w:t>
      </w:r>
      <w:proofErr w:type="gram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clients</w:t>
      </w:r>
      <w:proofErr w:type="gram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sites after handover along with Quoting and estimating time and cost of updates clients needed.</w:t>
      </w:r>
    </w:p>
    <w:p w14:paraId="0A64C2DC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Project management to keep tasks in like and completed in a time frame between the head Developer, SEO specialist and Myself</w:t>
      </w:r>
    </w:p>
    <w:p w14:paraId="56943295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SEO and Newsletter Management and creation</w:t>
      </w:r>
    </w:p>
    <w:p w14:paraId="0E6574F8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Template Creation for CMS, Newsletters, Flyers and Online Ads.</w:t>
      </w:r>
    </w:p>
    <w:p w14:paraId="654504B7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FTP Management of </w:t>
      </w:r>
      <w:proofErr w:type="gram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clients</w:t>
      </w:r>
      <w:proofErr w:type="gram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files</w:t>
      </w:r>
    </w:p>
    <w:p w14:paraId="23D2CA48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Version Control</w:t>
      </w:r>
    </w:p>
    <w:p w14:paraId="68A6F1EA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Plesk, MySQL and Email Management</w:t>
      </w:r>
    </w:p>
    <w:p w14:paraId="679B7BF7" w14:textId="77777777" w:rsidR="009C5464" w:rsidRPr="009C5464" w:rsidRDefault="009C5464" w:rsidP="009C5464">
      <w:pPr>
        <w:numPr>
          <w:ilvl w:val="0"/>
          <w:numId w:val="23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Used Adobe Master Collection CS 3</w:t>
      </w:r>
    </w:p>
    <w:p w14:paraId="52EFAA64" w14:textId="77777777" w:rsidR="009C5464" w:rsidRDefault="009C5464" w:rsidP="009C5464">
      <w:p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</w:p>
    <w:p w14:paraId="4F689B3D" w14:textId="77777777" w:rsidR="009C5464" w:rsidRPr="00D413F9" w:rsidRDefault="009C5464" w:rsidP="009C5464">
      <w:pPr>
        <w:pStyle w:val="Heading3"/>
      </w:pPr>
      <w:r>
        <w:t>FEB 2008</w:t>
      </w:r>
      <w:r w:rsidRPr="00D413F9">
        <w:t xml:space="preserve"> –</w:t>
      </w:r>
      <w:r>
        <w:t xml:space="preserve"> JAN 2010 (fulltime)</w:t>
      </w:r>
    </w:p>
    <w:p w14:paraId="7B1855FD" w14:textId="77777777" w:rsidR="009C5464" w:rsidRPr="00513EFC" w:rsidRDefault="009C5464" w:rsidP="009C5464">
      <w:pPr>
        <w:pStyle w:val="Heading2"/>
      </w:pPr>
      <w:r>
        <w:t>EYEDENTITY /</w:t>
      </w:r>
      <w:r w:rsidRPr="00513EFC">
        <w:t xml:space="preserve"> </w:t>
      </w:r>
      <w:r>
        <w:rPr>
          <w:rStyle w:val="Emphasis"/>
        </w:rPr>
        <w:t>Junior Front End Developer</w:t>
      </w:r>
    </w:p>
    <w:p w14:paraId="6FA7BB26" w14:textId="77777777" w:rsidR="009C5464" w:rsidRPr="009C5464" w:rsidRDefault="009C5464" w:rsidP="009C5464">
      <w:pPr>
        <w:numPr>
          <w:ilvl w:val="0"/>
          <w:numId w:val="24"/>
        </w:numPr>
        <w:spacing w:before="40"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HTML / CSS used to create templates in a custom .Net based CMS</w:t>
      </w:r>
    </w:p>
    <w:p w14:paraId="10C3A4E8" w14:textId="77777777" w:rsidR="009C5464" w:rsidRPr="009C5464" w:rsidRDefault="009C5464" w:rsidP="009C5464">
      <w:pPr>
        <w:numPr>
          <w:ilvl w:val="0"/>
          <w:numId w:val="24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Graphic design to create templates, banners, newsletters and advertising material for </w:t>
      </w:r>
      <w:proofErr w:type="gram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clients</w:t>
      </w:r>
      <w:proofErr w:type="gram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sites and events</w:t>
      </w:r>
    </w:p>
    <w:p w14:paraId="3C9A14C0" w14:textId="77777777" w:rsidR="009C5464" w:rsidRPr="009C5464" w:rsidRDefault="009C5464" w:rsidP="009C5464">
      <w:pPr>
        <w:numPr>
          <w:ilvl w:val="0"/>
          <w:numId w:val="24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Content updates and creation for New and Old client websites</w:t>
      </w:r>
    </w:p>
    <w:p w14:paraId="7E1AD3A0" w14:textId="77777777" w:rsidR="009C5464" w:rsidRPr="009C5464" w:rsidRDefault="009C5464" w:rsidP="009C5464">
      <w:pPr>
        <w:numPr>
          <w:ilvl w:val="0"/>
          <w:numId w:val="24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Support and Training for clients on how to use our custom CMS </w:t>
      </w:r>
    </w:p>
    <w:p w14:paraId="6635A512" w14:textId="77777777" w:rsidR="009C5464" w:rsidRPr="009C5464" w:rsidRDefault="009C5464" w:rsidP="009C5464">
      <w:pPr>
        <w:numPr>
          <w:ilvl w:val="0"/>
          <w:numId w:val="24"/>
        </w:numPr>
        <w:spacing w:after="0"/>
        <w:textAlignment w:val="baseline"/>
        <w:rPr>
          <w:rFonts w:ascii="Noto Sans Symbols" w:eastAsia="Times New Roman" w:hAnsi="Noto Sans Symbols" w:cs="Times New Roman"/>
          <w:color w:val="595959"/>
          <w:sz w:val="20"/>
          <w:szCs w:val="20"/>
        </w:rPr>
      </w:pPr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Bug fixing and Problem solving of styling issues with </w:t>
      </w:r>
      <w:proofErr w:type="gramStart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>clients</w:t>
      </w:r>
      <w:proofErr w:type="gramEnd"/>
      <w:r w:rsidRPr="009C5464">
        <w:rPr>
          <w:rFonts w:ascii="Trebuchet MS" w:eastAsia="Times New Roman" w:hAnsi="Trebuchet MS" w:cs="Times New Roman"/>
          <w:color w:val="595959"/>
          <w:sz w:val="20"/>
          <w:szCs w:val="20"/>
        </w:rPr>
        <w:t xml:space="preserve"> sites after handover along with Quoting and estimating time and cost of updates clients needed.</w:t>
      </w:r>
    </w:p>
    <w:p w14:paraId="330A9ECC" w14:textId="77777777" w:rsidR="009C5464" w:rsidRPr="00D413F9" w:rsidRDefault="009C5464" w:rsidP="00D413F9"/>
    <w:p w14:paraId="397ACA3B" w14:textId="77777777" w:rsidR="0070237E" w:rsidRDefault="00485242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6717896964545F19FCDEA8CF5EC5FAD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36AD1645" w14:textId="77777777" w:rsidR="0070237E" w:rsidRDefault="009C5464" w:rsidP="0070237E">
      <w:pPr>
        <w:pStyle w:val="Heading3"/>
      </w:pPr>
      <w:r>
        <w:t>Jan</w:t>
      </w:r>
      <w:r w:rsidR="0070237E">
        <w:t xml:space="preserve"> </w:t>
      </w:r>
      <w:r>
        <w:t>2019</w:t>
      </w:r>
    </w:p>
    <w:p w14:paraId="293C30EE" w14:textId="77777777" w:rsidR="0070237E" w:rsidRPr="00513EFC" w:rsidRDefault="009C5464" w:rsidP="00513EFC">
      <w:pPr>
        <w:pStyle w:val="Heading2"/>
      </w:pPr>
      <w:r>
        <w:t>Adv Diploma in Game Design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AIE - Online</w:t>
      </w:r>
    </w:p>
    <w:p w14:paraId="052DE877" w14:textId="77777777" w:rsidR="009C5464" w:rsidRDefault="009C5464" w:rsidP="006C4A71">
      <w:r>
        <w:t>Working on my Art and Animation Diploma for screen media &amp; game design via an online course starting in Feb 2019</w:t>
      </w:r>
    </w:p>
    <w:p w14:paraId="4D3BD414" w14:textId="77777777" w:rsidR="009C5464" w:rsidRDefault="009C5464" w:rsidP="009C5464">
      <w:pPr>
        <w:pStyle w:val="Heading3"/>
      </w:pPr>
      <w:r>
        <w:t>jan 2007</w:t>
      </w:r>
    </w:p>
    <w:p w14:paraId="0B43DB9C" w14:textId="77777777" w:rsidR="009C5464" w:rsidRPr="00513EFC" w:rsidRDefault="009C5464" w:rsidP="009C5464">
      <w:pPr>
        <w:pStyle w:val="Heading2"/>
      </w:pPr>
      <w:r>
        <w:t>Certificate IV Website Development /</w:t>
      </w:r>
      <w:r w:rsidRPr="00513EFC">
        <w:t xml:space="preserve"> </w:t>
      </w:r>
      <w:r>
        <w:rPr>
          <w:rStyle w:val="Emphasis"/>
        </w:rPr>
        <w:t>TAFE NSW</w:t>
      </w:r>
    </w:p>
    <w:p w14:paraId="454CA911" w14:textId="77777777" w:rsidR="009C5464" w:rsidRDefault="009C5464" w:rsidP="006C4A71">
      <w:r>
        <w:t>Basic certificate in website design</w:t>
      </w:r>
    </w:p>
    <w:p w14:paraId="28FED043" w14:textId="77777777" w:rsidR="009C5464" w:rsidRDefault="009C5464" w:rsidP="009C5464">
      <w:pPr>
        <w:pStyle w:val="Heading1"/>
      </w:pPr>
      <w:r>
        <w:t>References</w:t>
      </w:r>
    </w:p>
    <w:p w14:paraId="52886112" w14:textId="77777777" w:rsidR="009C5464" w:rsidRDefault="009C5464" w:rsidP="009C5464">
      <w:r>
        <w:t>On request</w:t>
      </w:r>
    </w:p>
    <w:p w14:paraId="5500DB5C" w14:textId="77777777" w:rsidR="009C5464" w:rsidRDefault="009C5464" w:rsidP="006C4A71"/>
    <w:p w14:paraId="1CEC40E0" w14:textId="77777777" w:rsidR="00BC7376" w:rsidRPr="00BC7376" w:rsidRDefault="00BC7376" w:rsidP="00BC7376"/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07299" w14:textId="77777777" w:rsidR="00485242" w:rsidRDefault="00485242" w:rsidP="00725803">
      <w:pPr>
        <w:spacing w:after="0"/>
      </w:pPr>
      <w:r>
        <w:separator/>
      </w:r>
    </w:p>
  </w:endnote>
  <w:endnote w:type="continuationSeparator" w:id="0">
    <w:p w14:paraId="546E8EBD" w14:textId="77777777" w:rsidR="00485242" w:rsidRDefault="0048524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5F50C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86793" w14:textId="77777777" w:rsidR="00485242" w:rsidRDefault="00485242" w:rsidP="00725803">
      <w:pPr>
        <w:spacing w:after="0"/>
      </w:pPr>
      <w:r>
        <w:separator/>
      </w:r>
    </w:p>
  </w:footnote>
  <w:footnote w:type="continuationSeparator" w:id="0">
    <w:p w14:paraId="17DEF357" w14:textId="77777777" w:rsidR="00485242" w:rsidRDefault="0048524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EF6022"/>
    <w:multiLevelType w:val="multilevel"/>
    <w:tmpl w:val="A738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F3035"/>
    <w:multiLevelType w:val="multilevel"/>
    <w:tmpl w:val="2F7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919F6"/>
    <w:multiLevelType w:val="multilevel"/>
    <w:tmpl w:val="641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1530F"/>
    <w:multiLevelType w:val="multilevel"/>
    <w:tmpl w:val="50F0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85BD6"/>
    <w:multiLevelType w:val="multilevel"/>
    <w:tmpl w:val="BEF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C56AA"/>
    <w:multiLevelType w:val="multilevel"/>
    <w:tmpl w:val="174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3E11F2"/>
    <w:multiLevelType w:val="multilevel"/>
    <w:tmpl w:val="323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539C8"/>
    <w:multiLevelType w:val="multilevel"/>
    <w:tmpl w:val="C8DE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D1B9E"/>
    <w:multiLevelType w:val="multilevel"/>
    <w:tmpl w:val="5F9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D1B96"/>
    <w:multiLevelType w:val="multilevel"/>
    <w:tmpl w:val="047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1EB"/>
    <w:multiLevelType w:val="multilevel"/>
    <w:tmpl w:val="97B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E4BD5"/>
    <w:multiLevelType w:val="multilevel"/>
    <w:tmpl w:val="E744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4"/>
  </w:num>
  <w:num w:numId="16">
    <w:abstractNumId w:val="22"/>
  </w:num>
  <w:num w:numId="17">
    <w:abstractNumId w:val="13"/>
  </w:num>
  <w:num w:numId="18">
    <w:abstractNumId w:val="12"/>
  </w:num>
  <w:num w:numId="19">
    <w:abstractNumId w:val="20"/>
  </w:num>
  <w:num w:numId="20">
    <w:abstractNumId w:val="17"/>
  </w:num>
  <w:num w:numId="21">
    <w:abstractNumId w:val="10"/>
  </w:num>
  <w:num w:numId="22">
    <w:abstractNumId w:val="18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71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85242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C4A71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8F440E"/>
    <w:rsid w:val="0092291B"/>
    <w:rsid w:val="00932D92"/>
    <w:rsid w:val="0095272C"/>
    <w:rsid w:val="00972024"/>
    <w:rsid w:val="009C546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824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353F8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C6D7B"/>
  <w15:chartTrackingRefBased/>
  <w15:docId w15:val="{58902889-27BA-490A-B02B-B3836D30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coinc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22BA4EDE7B4FCB91352D0AA1DCC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AA667-42DE-4E5B-839C-33FEDEF11C62}"/>
      </w:docPartPr>
      <w:docPartBody>
        <w:p w:rsidR="00467999" w:rsidRDefault="0020754E">
          <w:pPr>
            <w:pStyle w:val="9122BA4EDE7B4FCB91352D0AA1DCC699"/>
          </w:pPr>
          <w:r>
            <w:t>First Name</w:t>
          </w:r>
        </w:p>
      </w:docPartBody>
    </w:docPart>
    <w:docPart>
      <w:docPartPr>
        <w:name w:val="4401287DA12F4CA584866E35077A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7A2BE-F45D-4B74-AF23-45D77FF00788}"/>
      </w:docPartPr>
      <w:docPartBody>
        <w:p w:rsidR="00467999" w:rsidRDefault="0020754E">
          <w:pPr>
            <w:pStyle w:val="4401287DA12F4CA584866E35077A3E0E"/>
          </w:pPr>
          <w:r>
            <w:t>Last Name</w:t>
          </w:r>
        </w:p>
      </w:docPartBody>
    </w:docPart>
    <w:docPart>
      <w:docPartPr>
        <w:name w:val="82ABBE499FFE496280BC9C2FB5BB6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DD5CF-8D41-4D2E-B62E-A3C3B9D5ABD2}"/>
      </w:docPartPr>
      <w:docPartBody>
        <w:p w:rsidR="00467999" w:rsidRDefault="0020754E">
          <w:pPr>
            <w:pStyle w:val="82ABBE499FFE496280BC9C2FB5BB6E2A"/>
          </w:pPr>
          <w:r w:rsidRPr="009D0878">
            <w:t>Address</w:t>
          </w:r>
        </w:p>
      </w:docPartBody>
    </w:docPart>
    <w:docPart>
      <w:docPartPr>
        <w:name w:val="EDC173879BB34602917CC28D188B3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B1BF2-E418-47A8-9E44-A72524491E92}"/>
      </w:docPartPr>
      <w:docPartBody>
        <w:p w:rsidR="00467999" w:rsidRDefault="0020754E">
          <w:pPr>
            <w:pStyle w:val="EDC173879BB34602917CC28D188B333C"/>
          </w:pPr>
          <w:r w:rsidRPr="009D0878">
            <w:t>Phone</w:t>
          </w:r>
        </w:p>
      </w:docPartBody>
    </w:docPart>
    <w:docPart>
      <w:docPartPr>
        <w:name w:val="5BAAA9E9AEE84A4C825A45BA137A9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6ECAD-6756-4D6F-A5EA-71683F00C02D}"/>
      </w:docPartPr>
      <w:docPartBody>
        <w:p w:rsidR="00467999" w:rsidRDefault="0020754E">
          <w:pPr>
            <w:pStyle w:val="5BAAA9E9AEE84A4C825A45BA137A9CBB"/>
          </w:pPr>
          <w:r w:rsidRPr="009D0878">
            <w:t>Email</w:t>
          </w:r>
        </w:p>
      </w:docPartBody>
    </w:docPart>
    <w:docPart>
      <w:docPartPr>
        <w:name w:val="86A0B2E7BDF747BA832D8ECD868BD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2E060-656E-43D8-AE41-D1C5EBD4CABC}"/>
      </w:docPartPr>
      <w:docPartBody>
        <w:p w:rsidR="00467999" w:rsidRDefault="0020754E">
          <w:pPr>
            <w:pStyle w:val="86A0B2E7BDF747BA832D8ECD868BD493"/>
          </w:pPr>
          <w:r w:rsidRPr="009D0878">
            <w:t>LinkedIn Profile</w:t>
          </w:r>
        </w:p>
      </w:docPartBody>
    </w:docPart>
    <w:docPart>
      <w:docPartPr>
        <w:name w:val="BAD76FD8B6134458A958FA81EEEC7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4109-070A-40A5-8D84-A8016D4607E5}"/>
      </w:docPartPr>
      <w:docPartBody>
        <w:p w:rsidR="00467999" w:rsidRDefault="0020754E">
          <w:pPr>
            <w:pStyle w:val="BAD76FD8B6134458A958FA81EEEC735B"/>
          </w:pPr>
          <w:r>
            <w:t>Skills</w:t>
          </w:r>
        </w:p>
      </w:docPartBody>
    </w:docPart>
    <w:docPart>
      <w:docPartPr>
        <w:name w:val="9656931E776B4CBCA13F51ADD8AF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7454-6C70-4F01-9C94-AF8884EE52EF}"/>
      </w:docPartPr>
      <w:docPartBody>
        <w:p w:rsidR="00467999" w:rsidRDefault="0020754E">
          <w:pPr>
            <w:pStyle w:val="9656931E776B4CBCA13F51ADD8AF0B5C"/>
          </w:pPr>
          <w:r w:rsidRPr="00AD3FD8">
            <w:t>Experience</w:t>
          </w:r>
        </w:p>
      </w:docPartBody>
    </w:docPart>
    <w:docPart>
      <w:docPartPr>
        <w:name w:val="46717896964545F19FCDEA8CF5EC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62A1-B3EA-4768-AB0F-066FEDCF60D7}"/>
      </w:docPartPr>
      <w:docPartBody>
        <w:p w:rsidR="00467999" w:rsidRDefault="0020754E">
          <w:pPr>
            <w:pStyle w:val="46717896964545F19FCDEA8CF5EC5FAD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03"/>
    <w:rsid w:val="0020754E"/>
    <w:rsid w:val="00467999"/>
    <w:rsid w:val="006671D2"/>
    <w:rsid w:val="00A7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22BA4EDE7B4FCB91352D0AA1DCC699">
    <w:name w:val="9122BA4EDE7B4FCB91352D0AA1DCC699"/>
  </w:style>
  <w:style w:type="paragraph" w:customStyle="1" w:styleId="4401287DA12F4CA584866E35077A3E0E">
    <w:name w:val="4401287DA12F4CA584866E35077A3E0E"/>
  </w:style>
  <w:style w:type="paragraph" w:customStyle="1" w:styleId="82ABBE499FFE496280BC9C2FB5BB6E2A">
    <w:name w:val="82ABBE499FFE496280BC9C2FB5BB6E2A"/>
  </w:style>
  <w:style w:type="paragraph" w:customStyle="1" w:styleId="EDC173879BB34602917CC28D188B333C">
    <w:name w:val="EDC173879BB34602917CC28D188B333C"/>
  </w:style>
  <w:style w:type="paragraph" w:customStyle="1" w:styleId="5BAAA9E9AEE84A4C825A45BA137A9CBB">
    <w:name w:val="5BAAA9E9AEE84A4C825A45BA137A9CBB"/>
  </w:style>
  <w:style w:type="paragraph" w:customStyle="1" w:styleId="86A0B2E7BDF747BA832D8ECD868BD493">
    <w:name w:val="86A0B2E7BDF747BA832D8ECD868BD493"/>
  </w:style>
  <w:style w:type="paragraph" w:customStyle="1" w:styleId="33121542C7194C5EB55379831EC98197">
    <w:name w:val="33121542C7194C5EB55379831EC98197"/>
  </w:style>
  <w:style w:type="paragraph" w:customStyle="1" w:styleId="B05CF04EAFA24C11A51DCD5A06728C33">
    <w:name w:val="B05CF04EAFA24C11A51DCD5A06728C33"/>
  </w:style>
  <w:style w:type="paragraph" w:customStyle="1" w:styleId="BAD76FD8B6134458A958FA81EEEC735B">
    <w:name w:val="BAD76FD8B6134458A958FA81EEEC735B"/>
  </w:style>
  <w:style w:type="paragraph" w:customStyle="1" w:styleId="3DF4AE495D9B42A7B51FF57CDB4204AF">
    <w:name w:val="3DF4AE495D9B42A7B51FF57CDB4204AF"/>
  </w:style>
  <w:style w:type="paragraph" w:customStyle="1" w:styleId="A768AAD7A47944ABBBFE0B1C837AC7C5">
    <w:name w:val="A768AAD7A47944ABBBFE0B1C837AC7C5"/>
  </w:style>
  <w:style w:type="paragraph" w:customStyle="1" w:styleId="FFDE4D52E51847AF9318AD5FF909DFDB">
    <w:name w:val="FFDE4D52E51847AF9318AD5FF909DFDB"/>
  </w:style>
  <w:style w:type="paragraph" w:customStyle="1" w:styleId="14FD6562398E47D5B468CF970BAA2585">
    <w:name w:val="14FD6562398E47D5B468CF970BAA2585"/>
  </w:style>
  <w:style w:type="paragraph" w:customStyle="1" w:styleId="6C857586FEC94256A0D94656902C986D">
    <w:name w:val="6C857586FEC94256A0D94656902C986D"/>
  </w:style>
  <w:style w:type="paragraph" w:customStyle="1" w:styleId="9656931E776B4CBCA13F51ADD8AF0B5C">
    <w:name w:val="9656931E776B4CBCA13F51ADD8AF0B5C"/>
  </w:style>
  <w:style w:type="paragraph" w:customStyle="1" w:styleId="1640D22A8E064FCE8A748892A3873D43">
    <w:name w:val="1640D22A8E064FCE8A748892A3873D43"/>
  </w:style>
  <w:style w:type="paragraph" w:customStyle="1" w:styleId="033A53F075F9434B9B6E6E884290DDF4">
    <w:name w:val="033A53F075F9434B9B6E6E884290DDF4"/>
  </w:style>
  <w:style w:type="paragraph" w:customStyle="1" w:styleId="C701C8A962154E9FBA78AFDC1D8C6ECB">
    <w:name w:val="C701C8A962154E9FBA78AFDC1D8C6ECB"/>
  </w:style>
  <w:style w:type="character" w:styleId="Emphasis">
    <w:name w:val="Emphasis"/>
    <w:basedOn w:val="DefaultParagraphFont"/>
    <w:uiPriority w:val="20"/>
    <w:qFormat/>
    <w:rsid w:val="00A74D03"/>
    <w:rPr>
      <w:b w:val="0"/>
      <w:i w:val="0"/>
      <w:iCs/>
      <w:color w:val="595959" w:themeColor="text1" w:themeTint="A6"/>
    </w:rPr>
  </w:style>
  <w:style w:type="paragraph" w:customStyle="1" w:styleId="33CBB446C217487D96356BA33849AB01">
    <w:name w:val="33CBB446C217487D96356BA33849AB01"/>
  </w:style>
  <w:style w:type="paragraph" w:customStyle="1" w:styleId="453ABD266DB44F94A40854FEB222B840">
    <w:name w:val="453ABD266DB44F94A40854FEB222B840"/>
  </w:style>
  <w:style w:type="paragraph" w:customStyle="1" w:styleId="941AB058DA534D0DB3A9BED180B050A2">
    <w:name w:val="941AB058DA534D0DB3A9BED180B050A2"/>
  </w:style>
  <w:style w:type="paragraph" w:customStyle="1" w:styleId="DE1FC11824AE448C88BC9EBF37969B82">
    <w:name w:val="DE1FC11824AE448C88BC9EBF37969B82"/>
  </w:style>
  <w:style w:type="paragraph" w:customStyle="1" w:styleId="307CDF96BC794134A274B4E6BC593C12">
    <w:name w:val="307CDF96BC794134A274B4E6BC593C12"/>
  </w:style>
  <w:style w:type="paragraph" w:customStyle="1" w:styleId="6ED1D2DF648D4005AF6B236C88BAA623">
    <w:name w:val="6ED1D2DF648D4005AF6B236C88BAA623"/>
  </w:style>
  <w:style w:type="paragraph" w:customStyle="1" w:styleId="31B36A8CA2A249C4848AFDD61E30D894">
    <w:name w:val="31B36A8CA2A249C4848AFDD61E30D894"/>
  </w:style>
  <w:style w:type="paragraph" w:customStyle="1" w:styleId="46717896964545F19FCDEA8CF5EC5FAD">
    <w:name w:val="46717896964545F19FCDEA8CF5EC5FAD"/>
  </w:style>
  <w:style w:type="paragraph" w:customStyle="1" w:styleId="C80534E2AB424B198F2BF07CAC2E036D">
    <w:name w:val="C80534E2AB424B198F2BF07CAC2E036D"/>
  </w:style>
  <w:style w:type="paragraph" w:customStyle="1" w:styleId="A22981E9D444437A9368E614FFF960A3">
    <w:name w:val="A22981E9D444437A9368E614FFF960A3"/>
  </w:style>
  <w:style w:type="paragraph" w:customStyle="1" w:styleId="D4351BFC5D8A49AD9AA7540A12BCFDF9">
    <w:name w:val="D4351BFC5D8A49AD9AA7540A12BCFDF9"/>
  </w:style>
  <w:style w:type="paragraph" w:customStyle="1" w:styleId="FF486E2F1A364A0A99595FAA460762EA">
    <w:name w:val="FF486E2F1A364A0A99595FAA460762EA"/>
  </w:style>
  <w:style w:type="paragraph" w:customStyle="1" w:styleId="4CA2CCAE8B2D4454BD759C1505CE6185">
    <w:name w:val="4CA2CCAE8B2D4454BD759C1505CE6185"/>
  </w:style>
  <w:style w:type="paragraph" w:customStyle="1" w:styleId="5B53AA2DF27746D89C9ECF0DDA34F365">
    <w:name w:val="5B53AA2DF27746D89C9ECF0DDA34F365"/>
  </w:style>
  <w:style w:type="paragraph" w:customStyle="1" w:styleId="0C0788F12E2745A7B3BBF6E0D626A67D">
    <w:name w:val="0C0788F12E2745A7B3BBF6E0D626A67D"/>
  </w:style>
  <w:style w:type="paragraph" w:customStyle="1" w:styleId="6D158F20F8B442438592CFEB492A44F8">
    <w:name w:val="6D158F20F8B442438592CFEB492A44F8"/>
  </w:style>
  <w:style w:type="paragraph" w:customStyle="1" w:styleId="D9050612558A4DE689758A6CC47EF32D">
    <w:name w:val="D9050612558A4DE689758A6CC47EF32D"/>
  </w:style>
  <w:style w:type="paragraph" w:customStyle="1" w:styleId="727A4A9B14DA46B39B0F99521960A93C">
    <w:name w:val="727A4A9B14DA46B39B0F99521960A93C"/>
  </w:style>
  <w:style w:type="paragraph" w:customStyle="1" w:styleId="C9BF694187784AB48EF0DB5FBE1806BD">
    <w:name w:val="C9BF694187784AB48EF0DB5FBE1806BD"/>
  </w:style>
  <w:style w:type="paragraph" w:customStyle="1" w:styleId="ED3A000327E743BDBF0BE717B59074E6">
    <w:name w:val="ED3A000327E743BDBF0BE717B59074E6"/>
  </w:style>
  <w:style w:type="paragraph" w:customStyle="1" w:styleId="201B622EE54843AC88CD22E8117137BC">
    <w:name w:val="201B622EE54843AC88CD22E8117137BC"/>
    <w:rsid w:val="00A74D03"/>
  </w:style>
  <w:style w:type="paragraph" w:customStyle="1" w:styleId="48BD4E7A0C6F455F98312C9878B4BB82">
    <w:name w:val="48BD4E7A0C6F455F98312C9878B4BB82"/>
    <w:rsid w:val="00A74D03"/>
  </w:style>
  <w:style w:type="paragraph" w:customStyle="1" w:styleId="913ECFAA7F804D029F927EC9D5CF5894">
    <w:name w:val="913ECFAA7F804D029F927EC9D5CF5894"/>
    <w:rsid w:val="00A74D03"/>
  </w:style>
  <w:style w:type="paragraph" w:customStyle="1" w:styleId="B1E764CB389D429E84446CBDD255CC98">
    <w:name w:val="B1E764CB389D429E84446CBDD255CC98"/>
    <w:rsid w:val="00A74D03"/>
  </w:style>
  <w:style w:type="paragraph" w:customStyle="1" w:styleId="8D39A636A8904E3FB15A1751CE09344F">
    <w:name w:val="8D39A636A8904E3FB15A1751CE09344F"/>
    <w:rsid w:val="00A74D03"/>
  </w:style>
  <w:style w:type="paragraph" w:customStyle="1" w:styleId="38435DA211DE482BBF8C796EF704DAD3">
    <w:name w:val="38435DA211DE482BBF8C796EF704DAD3"/>
    <w:rsid w:val="00A74D03"/>
  </w:style>
  <w:style w:type="paragraph" w:customStyle="1" w:styleId="667016D57C674E4CB79B9463FB5BA9B0">
    <w:name w:val="667016D57C674E4CB79B9463FB5BA9B0"/>
    <w:rsid w:val="00A74D03"/>
  </w:style>
  <w:style w:type="paragraph" w:customStyle="1" w:styleId="C77924A850E348369C32BEB135900E6D">
    <w:name w:val="C77924A850E348369C32BEB135900E6D"/>
    <w:rsid w:val="00A74D03"/>
  </w:style>
  <w:style w:type="paragraph" w:customStyle="1" w:styleId="1C8A4763382C424AB1AC9996ED12E002">
    <w:name w:val="1C8A4763382C424AB1AC9996ED12E002"/>
    <w:rsid w:val="00A74D03"/>
  </w:style>
  <w:style w:type="paragraph" w:customStyle="1" w:styleId="F6BDD04931244962A395A84E1A551A95">
    <w:name w:val="F6BDD04931244962A395A84E1A551A95"/>
    <w:rsid w:val="00A74D03"/>
  </w:style>
  <w:style w:type="paragraph" w:customStyle="1" w:styleId="1BB99C09A8E8489699EBC2393B55BF57">
    <w:name w:val="1BB99C09A8E8489699EBC2393B55BF57"/>
    <w:rsid w:val="00A74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Stephen</Abstract>
  <CompanyAddress>Wollongong</CompanyAddress>
  <CompanyPhone>0408383702</CompanyPhone>
  <CompanyFax/>
  <CompanyEmail>sycoinc@gmail.com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672CFD-1A89-418B-96DF-02C12495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39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Sycoinc</dc:creator>
  <cp:keywords>/stephenpetterson</cp:keywords>
  <dc:description/>
  <cp:lastModifiedBy>Stephen P</cp:lastModifiedBy>
  <cp:revision>2</cp:revision>
  <dcterms:created xsi:type="dcterms:W3CDTF">2018-11-13T02:58:00Z</dcterms:created>
  <dcterms:modified xsi:type="dcterms:W3CDTF">2019-03-08T01:25:00Z</dcterms:modified>
  <cp:category>Petterson</cp:category>
  <cp:contentStatus/>
</cp:coreProperties>
</file>